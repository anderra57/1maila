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C6554A" w:rsidP="00C6554A">
      <w:pPr>
        <w:pStyle w:val="Foto"/>
      </w:pPr>
    </w:p>
    <w:p w:rsidR="00C6554A" w:rsidRPr="00914741" w:rsidRDefault="00C214CA" w:rsidP="00C6554A">
      <w:pPr>
        <w:pStyle w:val="Ttulo"/>
      </w:pPr>
      <w:sdt>
        <w:sdtPr>
          <w:alias w:val="Título del informe:"/>
          <w:tag w:val="Título del informe:"/>
          <w:id w:val="-190838849"/>
          <w:placeholder>
            <w:docPart w:val="F934A8A4121E40AEB962E8BB9BA78F02"/>
          </w:placeholder>
          <w:temporary/>
          <w:showingPlcHdr/>
          <w15:appearance w15:val="hidden"/>
        </w:sdtPr>
        <w:sdtEndPr/>
        <w:sdtContent>
          <w:r w:rsidR="00C6554A" w:rsidRPr="00914741">
            <w:rPr>
              <w:lang w:bidi="es-ES"/>
            </w:rPr>
            <w:t>Título del informe</w:t>
          </w:r>
        </w:sdtContent>
      </w:sdt>
    </w:p>
    <w:p w:rsidR="00C6554A" w:rsidRPr="00914741" w:rsidRDefault="00C214CA" w:rsidP="00C6554A">
      <w:pPr>
        <w:pStyle w:val="Subttulo"/>
      </w:pPr>
      <w:sdt>
        <w:sdtPr>
          <w:alias w:val="Subtítulo del informe:"/>
          <w:tag w:val="Subtítulo del informe:"/>
          <w:id w:val="1354841790"/>
          <w:placeholder>
            <w:docPart w:val="8DF276E08A994CF89454FBF1517CF854"/>
          </w:placeholder>
          <w:temporary/>
          <w:showingPlcHdr/>
          <w15:appearance w15:val="hidden"/>
        </w:sdtPr>
        <w:sdtEndPr/>
        <w:sdtContent>
          <w:r w:rsidR="00C6554A" w:rsidRPr="00914741">
            <w:rPr>
              <w:lang w:bidi="es-ES"/>
            </w:rPr>
            <w:t>SUBTÍTULO DEL INFORME</w:t>
          </w:r>
        </w:sdtContent>
      </w:sdt>
    </w:p>
    <w:p w:rsidR="00C6554A" w:rsidRPr="00914741" w:rsidRDefault="00C214CA" w:rsidP="00C6554A">
      <w:pPr>
        <w:pStyle w:val="Informacindecontacto"/>
      </w:pPr>
      <w:sdt>
        <w:sdtPr>
          <w:alias w:val="Nombre:"/>
          <w:tag w:val="Nombre:"/>
          <w:id w:val="-2071874759"/>
          <w:placeholder>
            <w:docPart w:val="623B0984D4C744C08962C97CFEB1BACC"/>
          </w:placeholder>
          <w:temporary/>
          <w:showingPlcHdr/>
          <w15:appearance w15:val="hidden"/>
        </w:sdtPr>
        <w:sdtEndPr/>
        <w:sdtContent>
          <w:r w:rsidR="00C6554A" w:rsidRPr="00914741">
            <w:rPr>
              <w:lang w:bidi="es-ES"/>
            </w:rPr>
            <w:t>Nombre</w:t>
          </w:r>
        </w:sdtContent>
      </w:sdt>
      <w:r w:rsidR="00C6554A" w:rsidRPr="00914741">
        <w:rPr>
          <w:lang w:bidi="es-ES"/>
        </w:rPr>
        <w:t xml:space="preserve"> | </w:t>
      </w:r>
      <w:sdt>
        <w:sdtPr>
          <w:alias w:val="Nombre del curso:"/>
          <w:tag w:val="Nombre del curso:"/>
          <w:id w:val="-1824112714"/>
          <w:placeholder>
            <w:docPart w:val="4170E9D724504F7E86C6132B88EAAC35"/>
          </w:placeholder>
          <w:temporary/>
          <w:showingPlcHdr/>
          <w15:appearance w15:val="hidden"/>
        </w:sdtPr>
        <w:sdtEndPr/>
        <w:sdtContent>
          <w:r w:rsidR="00C6554A" w:rsidRPr="00914741">
            <w:rPr>
              <w:lang w:bidi="es-ES"/>
            </w:rPr>
            <w:t>Nombre del curso</w:t>
          </w:r>
        </w:sdtContent>
      </w:sdt>
      <w:r w:rsidR="00C6554A" w:rsidRPr="00914741">
        <w:rPr>
          <w:lang w:bidi="es-ES"/>
        </w:rPr>
        <w:t xml:space="preserve"> | </w:t>
      </w:r>
      <w:sdt>
        <w:sdtPr>
          <w:alias w:val="Fecha:"/>
          <w:tag w:val="Fecha:"/>
          <w:id w:val="-35980865"/>
          <w:placeholder>
            <w:docPart w:val="F9754C0254874FDE818BB11ACCA32EAE"/>
          </w:placeholder>
          <w:temporary/>
          <w:showingPlcHdr/>
          <w15:appearance w15:val="hidden"/>
        </w:sdtPr>
        <w:sdtEndPr/>
        <w:sdtContent>
          <w:r w:rsidR="00C6554A" w:rsidRPr="00914741">
            <w:rPr>
              <w:lang w:bidi="es-ES"/>
            </w:rPr>
            <w:t>Fecha</w:t>
          </w:r>
        </w:sdtContent>
      </w:sdt>
      <w:r w:rsidR="00C6554A" w:rsidRPr="00914741">
        <w:rPr>
          <w:lang w:bidi="es-ES"/>
        </w:rPr>
        <w:br w:type="page"/>
      </w:r>
    </w:p>
    <w:p w:rsidR="007C339A" w:rsidRDefault="007C339A" w:rsidP="007C339A">
      <w:pPr>
        <w:pStyle w:val="TDC1"/>
        <w:spacing w:after="200"/>
        <w:rPr>
          <w:color w:val="007789" w:themeColor="accent1" w:themeShade="BF"/>
        </w:rPr>
      </w:pPr>
      <w:proofErr w:type="spellStart"/>
      <w:r w:rsidRPr="007C339A">
        <w:rPr>
          <w:color w:val="007789" w:themeColor="accent1" w:themeShade="BF"/>
        </w:rPr>
        <w:lastRenderedPageBreak/>
        <w:t>Aurkibidea</w:t>
      </w:r>
      <w:proofErr w:type="spellEnd"/>
    </w:p>
    <w:p w:rsidR="007C339A" w:rsidRPr="007C339A" w:rsidRDefault="007C339A" w:rsidP="007C339A"/>
    <w:p w:rsidR="00816317" w:rsidRDefault="00816317" w:rsidP="007C339A">
      <w:pPr>
        <w:pStyle w:val="TDC1"/>
        <w:rPr>
          <w:rFonts w:eastAsiaTheme="minorEastAsia"/>
          <w:noProof/>
          <w:color w:val="auto"/>
          <w:sz w:val="22"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611949" w:history="1">
        <w:r w:rsidRPr="00C34F1E">
          <w:rPr>
            <w:rStyle w:val="Hipervnculo"/>
            <w:noProof/>
          </w:rPr>
          <w:t>Sarrera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6317" w:rsidRDefault="00816317" w:rsidP="007C339A">
      <w:pPr>
        <w:pStyle w:val="TDC1"/>
        <w:rPr>
          <w:rFonts w:eastAsiaTheme="minorEastAsia"/>
          <w:noProof/>
          <w:color w:val="auto"/>
          <w:sz w:val="22"/>
          <w:lang w:eastAsia="es-ES"/>
        </w:rPr>
      </w:pPr>
      <w:hyperlink w:anchor="_Toc7611950" w:history="1">
        <w:r w:rsidRPr="00C34F1E">
          <w:rPr>
            <w:rStyle w:val="Hipervnculo"/>
            <w:noProof/>
          </w:rPr>
          <w:t>Plangintza eta kudeaketa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6317" w:rsidRDefault="00816317" w:rsidP="007C339A">
      <w:pPr>
        <w:pStyle w:val="TDC1"/>
        <w:rPr>
          <w:rFonts w:eastAsiaTheme="minorEastAsia"/>
          <w:noProof/>
          <w:color w:val="auto"/>
          <w:sz w:val="22"/>
          <w:lang w:eastAsia="es-ES"/>
        </w:rPr>
      </w:pPr>
      <w:hyperlink w:anchor="_Toc7611951" w:history="1">
        <w:r w:rsidRPr="00C34F1E">
          <w:rPr>
            <w:rStyle w:val="Hipervnculo"/>
            <w:noProof/>
          </w:rPr>
          <w:t>Diseinua: Klase 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6317" w:rsidRDefault="00816317" w:rsidP="007C339A">
      <w:pPr>
        <w:pStyle w:val="TDC1"/>
        <w:rPr>
          <w:rFonts w:eastAsiaTheme="minorEastAsia"/>
          <w:noProof/>
          <w:color w:val="auto"/>
          <w:sz w:val="22"/>
          <w:lang w:eastAsia="es-ES"/>
        </w:rPr>
      </w:pPr>
      <w:hyperlink w:anchor="_Toc7611952" w:history="1">
        <w:r w:rsidRPr="00C34F1E">
          <w:rPr>
            <w:rStyle w:val="Hipervnculo"/>
            <w:noProof/>
          </w:rPr>
          <w:t>Diseinua: Sekuentzia 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6317" w:rsidRDefault="00816317" w:rsidP="007C339A">
      <w:pPr>
        <w:pStyle w:val="TDC1"/>
        <w:rPr>
          <w:rFonts w:eastAsiaTheme="minorEastAsia"/>
          <w:noProof/>
          <w:color w:val="auto"/>
          <w:sz w:val="22"/>
          <w:lang w:eastAsia="es-ES"/>
        </w:rPr>
      </w:pPr>
      <w:hyperlink w:anchor="_Toc7611953" w:history="1">
        <w:r w:rsidRPr="00C34F1E">
          <w:rPr>
            <w:rStyle w:val="Hipervnculo"/>
            <w:noProof/>
          </w:rPr>
          <w:t>Proba kasuak: Juniten diseinua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6317" w:rsidRDefault="00816317" w:rsidP="007C339A">
      <w:pPr>
        <w:pStyle w:val="TDC1"/>
        <w:rPr>
          <w:rFonts w:eastAsiaTheme="minorEastAsia"/>
          <w:noProof/>
          <w:color w:val="auto"/>
          <w:sz w:val="22"/>
          <w:lang w:eastAsia="es-ES"/>
        </w:rPr>
      </w:pPr>
      <w:hyperlink w:anchor="_Toc7611954" w:history="1">
        <w:r w:rsidRPr="00C34F1E">
          <w:rPr>
            <w:rStyle w:val="Hipervnculo"/>
            <w:noProof/>
          </w:rPr>
          <w:t>Salbuespenak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6317" w:rsidRDefault="00816317" w:rsidP="007C339A">
      <w:pPr>
        <w:pStyle w:val="TDC1"/>
        <w:rPr>
          <w:rFonts w:eastAsiaTheme="minorEastAsia"/>
          <w:noProof/>
          <w:color w:val="auto"/>
          <w:sz w:val="22"/>
          <w:lang w:eastAsia="es-ES"/>
        </w:rPr>
      </w:pPr>
      <w:hyperlink w:anchor="_Toc7611955" w:history="1">
        <w:r w:rsidRPr="00C34F1E">
          <w:rPr>
            <w:rStyle w:val="Hipervnculo"/>
            <w:noProof/>
          </w:rPr>
          <w:t>Inplementazioaren alde aipagarriak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6317" w:rsidRDefault="00816317" w:rsidP="007C339A">
      <w:pPr>
        <w:pStyle w:val="TDC1"/>
        <w:rPr>
          <w:rFonts w:eastAsiaTheme="minorEastAsia"/>
          <w:noProof/>
          <w:color w:val="auto"/>
          <w:sz w:val="22"/>
          <w:lang w:eastAsia="es-ES"/>
        </w:rPr>
      </w:pPr>
      <w:hyperlink w:anchor="_Toc7611956" w:history="1">
        <w:r w:rsidRPr="00C34F1E">
          <w:rPr>
            <w:rStyle w:val="Hipervnculo"/>
            <w:noProof/>
          </w:rPr>
          <w:t>Ondorioak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6317" w:rsidRDefault="00816317" w:rsidP="007C339A">
      <w:pPr>
        <w:pStyle w:val="TDC1"/>
        <w:rPr>
          <w:rFonts w:eastAsiaTheme="minorEastAsia"/>
          <w:noProof/>
          <w:color w:val="auto"/>
          <w:sz w:val="22"/>
          <w:lang w:eastAsia="es-ES"/>
        </w:rPr>
      </w:pPr>
      <w:hyperlink w:anchor="_Toc7611957" w:history="1">
        <w:r w:rsidRPr="00C34F1E">
          <w:rPr>
            <w:rStyle w:val="Hipervnculo"/>
            <w:noProof/>
          </w:rPr>
          <w:t>Gehigarriak eta 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_Toc7611957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6317" w:rsidRDefault="00816317">
      <w:r>
        <w:fldChar w:fldCharType="end"/>
      </w:r>
      <w:r>
        <w:br w:type="page"/>
      </w:r>
    </w:p>
    <w:p w:rsidR="002C74C0" w:rsidRDefault="00816317" w:rsidP="00816317">
      <w:pPr>
        <w:pStyle w:val="Ttulo1"/>
      </w:pPr>
      <w:bookmarkStart w:id="0" w:name="_Toc7611949"/>
      <w:proofErr w:type="spellStart"/>
      <w:r>
        <w:lastRenderedPageBreak/>
        <w:t>Sarrera</w:t>
      </w:r>
      <w:bookmarkEnd w:id="0"/>
      <w:proofErr w:type="spellEnd"/>
    </w:p>
    <w:p w:rsidR="00816317" w:rsidRPr="00816317" w:rsidRDefault="00816317" w:rsidP="00816317">
      <w:bookmarkStart w:id="1" w:name="_GoBack"/>
      <w:bookmarkEnd w:id="1"/>
    </w:p>
    <w:p w:rsidR="00816317" w:rsidRDefault="00816317" w:rsidP="00816317">
      <w:pPr>
        <w:pStyle w:val="Ttulo1"/>
      </w:pPr>
      <w:bookmarkStart w:id="2" w:name="_Toc7611950"/>
      <w:proofErr w:type="spellStart"/>
      <w:r w:rsidRPr="00816317">
        <w:t>Plangintza</w:t>
      </w:r>
      <w:proofErr w:type="spellEnd"/>
      <w:r w:rsidRPr="00816317">
        <w:t xml:space="preserve"> eta </w:t>
      </w:r>
      <w:proofErr w:type="spellStart"/>
      <w:r w:rsidRPr="00816317">
        <w:t>kudeaketa</w:t>
      </w:r>
      <w:bookmarkEnd w:id="2"/>
      <w:proofErr w:type="spellEnd"/>
    </w:p>
    <w:p w:rsidR="00816317" w:rsidRPr="00816317" w:rsidRDefault="00816317" w:rsidP="00816317"/>
    <w:p w:rsidR="00816317" w:rsidRDefault="00816317" w:rsidP="00816317">
      <w:pPr>
        <w:pStyle w:val="Ttulo1"/>
      </w:pPr>
      <w:bookmarkStart w:id="3" w:name="_Toc7611951"/>
      <w:proofErr w:type="spellStart"/>
      <w:r w:rsidRPr="00816317">
        <w:t>Diseinua</w:t>
      </w:r>
      <w:proofErr w:type="spellEnd"/>
      <w:r w:rsidRPr="00816317">
        <w:t xml:space="preserve">: </w:t>
      </w:r>
      <w:proofErr w:type="spellStart"/>
      <w:r w:rsidRPr="00816317">
        <w:t>Klase</w:t>
      </w:r>
      <w:proofErr w:type="spellEnd"/>
      <w:r w:rsidRPr="00816317">
        <w:t xml:space="preserve"> diagrama</w:t>
      </w:r>
      <w:bookmarkEnd w:id="3"/>
    </w:p>
    <w:p w:rsidR="00816317" w:rsidRPr="00816317" w:rsidRDefault="00816317" w:rsidP="00816317"/>
    <w:p w:rsidR="00816317" w:rsidRDefault="00816317" w:rsidP="00816317">
      <w:pPr>
        <w:pStyle w:val="Ttulo1"/>
      </w:pPr>
      <w:bookmarkStart w:id="4" w:name="_Toc7611952"/>
      <w:proofErr w:type="spellStart"/>
      <w:r w:rsidRPr="00816317">
        <w:t>Diseinua</w:t>
      </w:r>
      <w:proofErr w:type="spellEnd"/>
      <w:r w:rsidRPr="00816317">
        <w:t xml:space="preserve">: </w:t>
      </w:r>
      <w:proofErr w:type="spellStart"/>
      <w:r w:rsidRPr="00816317">
        <w:t>Sekuentzia</w:t>
      </w:r>
      <w:proofErr w:type="spellEnd"/>
      <w:r w:rsidRPr="00816317">
        <w:t xml:space="preserve"> diagrama</w:t>
      </w:r>
      <w:bookmarkEnd w:id="4"/>
    </w:p>
    <w:p w:rsidR="00816317" w:rsidRPr="00816317" w:rsidRDefault="00816317" w:rsidP="00816317"/>
    <w:p w:rsidR="00816317" w:rsidRDefault="00816317" w:rsidP="00816317">
      <w:pPr>
        <w:pStyle w:val="Ttulo1"/>
      </w:pPr>
      <w:bookmarkStart w:id="5" w:name="_Toc7611953"/>
      <w:r w:rsidRPr="00816317">
        <w:t xml:space="preserve">Proba </w:t>
      </w:r>
      <w:proofErr w:type="spellStart"/>
      <w:r w:rsidRPr="00816317">
        <w:t>kasuak</w:t>
      </w:r>
      <w:proofErr w:type="spellEnd"/>
      <w:r w:rsidRPr="00816317">
        <w:t xml:space="preserve">: </w:t>
      </w:r>
      <w:proofErr w:type="spellStart"/>
      <w:r w:rsidRPr="00816317">
        <w:t>Juniten</w:t>
      </w:r>
      <w:proofErr w:type="spellEnd"/>
      <w:r w:rsidRPr="00816317">
        <w:t xml:space="preserve"> </w:t>
      </w:r>
      <w:proofErr w:type="spellStart"/>
      <w:r w:rsidRPr="00816317">
        <w:t>diseinua</w:t>
      </w:r>
      <w:bookmarkEnd w:id="5"/>
      <w:proofErr w:type="spellEnd"/>
    </w:p>
    <w:p w:rsidR="00816317" w:rsidRPr="00816317" w:rsidRDefault="00816317" w:rsidP="00816317"/>
    <w:p w:rsidR="00816317" w:rsidRDefault="00816317" w:rsidP="00816317">
      <w:pPr>
        <w:pStyle w:val="Ttulo1"/>
      </w:pPr>
      <w:bookmarkStart w:id="6" w:name="_Toc7611954"/>
      <w:proofErr w:type="spellStart"/>
      <w:r w:rsidRPr="00816317">
        <w:t>Salbuespenak</w:t>
      </w:r>
      <w:bookmarkEnd w:id="6"/>
      <w:proofErr w:type="spellEnd"/>
    </w:p>
    <w:p w:rsidR="00816317" w:rsidRPr="00816317" w:rsidRDefault="00816317" w:rsidP="00816317"/>
    <w:p w:rsidR="00816317" w:rsidRDefault="00816317" w:rsidP="00816317">
      <w:pPr>
        <w:pStyle w:val="Ttulo1"/>
      </w:pPr>
      <w:bookmarkStart w:id="7" w:name="_Toc7611955"/>
      <w:proofErr w:type="spellStart"/>
      <w:r w:rsidRPr="00816317">
        <w:t>Inplementazioaren</w:t>
      </w:r>
      <w:proofErr w:type="spellEnd"/>
      <w:r w:rsidRPr="00816317">
        <w:t xml:space="preserve"> </w:t>
      </w:r>
      <w:proofErr w:type="spellStart"/>
      <w:r w:rsidRPr="00816317">
        <w:t>alde</w:t>
      </w:r>
      <w:proofErr w:type="spellEnd"/>
      <w:r w:rsidRPr="00816317">
        <w:t xml:space="preserve"> </w:t>
      </w:r>
      <w:proofErr w:type="spellStart"/>
      <w:r w:rsidRPr="00816317">
        <w:t>aipagarriak</w:t>
      </w:r>
      <w:bookmarkEnd w:id="7"/>
      <w:proofErr w:type="spellEnd"/>
    </w:p>
    <w:p w:rsidR="00816317" w:rsidRPr="00816317" w:rsidRDefault="00816317" w:rsidP="00816317"/>
    <w:p w:rsidR="00816317" w:rsidRDefault="00816317" w:rsidP="00816317">
      <w:pPr>
        <w:pStyle w:val="Ttulo1"/>
      </w:pPr>
      <w:bookmarkStart w:id="8" w:name="_Toc7611956"/>
      <w:proofErr w:type="spellStart"/>
      <w:r w:rsidRPr="00816317">
        <w:t>Ondorioak</w:t>
      </w:r>
      <w:bookmarkEnd w:id="8"/>
      <w:proofErr w:type="spellEnd"/>
    </w:p>
    <w:p w:rsidR="00816317" w:rsidRPr="00816317" w:rsidRDefault="00816317" w:rsidP="00816317"/>
    <w:p w:rsidR="00816317" w:rsidRDefault="00816317" w:rsidP="00816317">
      <w:pPr>
        <w:pStyle w:val="Ttulo1"/>
      </w:pPr>
      <w:bookmarkStart w:id="9" w:name="_Toc7611957"/>
      <w:proofErr w:type="spellStart"/>
      <w:r w:rsidRPr="00816317">
        <w:t>Gehigarriak</w:t>
      </w:r>
      <w:proofErr w:type="spellEnd"/>
      <w:r w:rsidRPr="00816317">
        <w:t xml:space="preserve"> eta</w:t>
      </w:r>
      <w:r>
        <w:t xml:space="preserve"> </w:t>
      </w:r>
      <w:proofErr w:type="spellStart"/>
      <w:r w:rsidRPr="00816317">
        <w:t>Bibliografia</w:t>
      </w:r>
      <w:bookmarkEnd w:id="9"/>
      <w:proofErr w:type="spellEnd"/>
    </w:p>
    <w:p w:rsidR="00816317" w:rsidRPr="00816317" w:rsidRDefault="00816317" w:rsidP="00816317"/>
    <w:sectPr w:rsidR="00816317" w:rsidRPr="00816317" w:rsidSect="004C4497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4CA" w:rsidRDefault="00C214CA" w:rsidP="00C6554A">
      <w:pPr>
        <w:spacing w:before="0" w:after="0" w:line="240" w:lineRule="auto"/>
      </w:pPr>
      <w:r>
        <w:separator/>
      </w:r>
    </w:p>
  </w:endnote>
  <w:endnote w:type="continuationSeparator" w:id="0">
    <w:p w:rsidR="00C214CA" w:rsidRDefault="00C214C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Pr="007C339A" w:rsidRDefault="00ED7C44" w:rsidP="007C339A">
    <w:pPr>
      <w:pStyle w:val="Piedepgina"/>
      <w:jc w:val="center"/>
      <w:rPr>
        <w:b/>
        <w:sz w:val="24"/>
      </w:rPr>
    </w:pPr>
    <w:r w:rsidRPr="007C339A">
      <w:rPr>
        <w:b/>
        <w:sz w:val="24"/>
        <w:lang w:bidi="es-ES"/>
      </w:rPr>
      <w:fldChar w:fldCharType="begin"/>
    </w:r>
    <w:r w:rsidRPr="007C339A">
      <w:rPr>
        <w:b/>
        <w:sz w:val="24"/>
        <w:lang w:bidi="es-ES"/>
      </w:rPr>
      <w:instrText xml:space="preserve"> PAGE  \* Arabic  \* MERGEFORMAT </w:instrText>
    </w:r>
    <w:r w:rsidRPr="007C339A">
      <w:rPr>
        <w:b/>
        <w:sz w:val="24"/>
        <w:lang w:bidi="es-ES"/>
      </w:rPr>
      <w:fldChar w:fldCharType="separate"/>
    </w:r>
    <w:r w:rsidR="007C339A">
      <w:rPr>
        <w:b/>
        <w:noProof/>
        <w:sz w:val="24"/>
        <w:lang w:bidi="es-ES"/>
      </w:rPr>
      <w:t>1</w:t>
    </w:r>
    <w:r w:rsidRPr="007C339A">
      <w:rPr>
        <w:b/>
        <w:sz w:val="24"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4CA" w:rsidRDefault="00C214CA" w:rsidP="00C6554A">
      <w:pPr>
        <w:spacing w:before="0" w:after="0" w:line="240" w:lineRule="auto"/>
      </w:pPr>
      <w:r>
        <w:separator/>
      </w:r>
    </w:p>
  </w:footnote>
  <w:footnote w:type="continuationSeparator" w:id="0">
    <w:p w:rsidR="00C214CA" w:rsidRDefault="00C214C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317"/>
    <w:rsid w:val="002554CD"/>
    <w:rsid w:val="00293B83"/>
    <w:rsid w:val="002B4294"/>
    <w:rsid w:val="00333D0D"/>
    <w:rsid w:val="00473D5B"/>
    <w:rsid w:val="004C049F"/>
    <w:rsid w:val="004C4497"/>
    <w:rsid w:val="005000E2"/>
    <w:rsid w:val="006365FD"/>
    <w:rsid w:val="00646766"/>
    <w:rsid w:val="006A3CE7"/>
    <w:rsid w:val="007C339A"/>
    <w:rsid w:val="00816317"/>
    <w:rsid w:val="00914741"/>
    <w:rsid w:val="00A978C4"/>
    <w:rsid w:val="00C214CA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0E431"/>
  <w15:chartTrackingRefBased/>
  <w15:docId w15:val="{1E06CAC4-FD84-424B-BB1F-AEE65A54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816317"/>
    <w:pPr>
      <w:spacing w:after="100"/>
      <w:ind w:left="1760"/>
    </w:pPr>
  </w:style>
  <w:style w:type="paragraph" w:styleId="TDC1">
    <w:name w:val="toc 1"/>
    <w:basedOn w:val="Normal"/>
    <w:next w:val="Normal"/>
    <w:autoRedefine/>
    <w:uiPriority w:val="39"/>
    <w:unhideWhenUsed/>
    <w:rsid w:val="007C339A"/>
    <w:pPr>
      <w:tabs>
        <w:tab w:val="right" w:leader="dot" w:pos="8296"/>
      </w:tabs>
      <w:spacing w:after="100"/>
    </w:pPr>
    <w:rPr>
      <w:rFonts w:asciiTheme="majorHAnsi" w:hAnsiTheme="majorHAnsi"/>
      <w:sz w:val="3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816317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16317"/>
    <w:pPr>
      <w:spacing w:after="100"/>
      <w:ind w:left="2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\AppData\Roaming\Microsoft\Plantillas\Informe%20de%20estudiante%20con%20foto%20de%20porta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34A8A4121E40AEB962E8BB9BA78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B71CE-271D-4E47-8F0F-FCCEB698C864}"/>
      </w:docPartPr>
      <w:docPartBody>
        <w:p w:rsidR="00000000" w:rsidRDefault="00044AAF">
          <w:pPr>
            <w:pStyle w:val="F934A8A4121E40AEB962E8BB9BA78F02"/>
          </w:pPr>
          <w:r w:rsidRPr="00914741">
            <w:rPr>
              <w:lang w:bidi="es-ES"/>
            </w:rPr>
            <w:t>Título del informe</w:t>
          </w:r>
        </w:p>
      </w:docPartBody>
    </w:docPart>
    <w:docPart>
      <w:docPartPr>
        <w:name w:val="8DF276E08A994CF89454FBF1517CF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3E27D-137F-4B0C-8F21-337C2B0027BF}"/>
      </w:docPartPr>
      <w:docPartBody>
        <w:p w:rsidR="00000000" w:rsidRDefault="00044AAF">
          <w:pPr>
            <w:pStyle w:val="8DF276E08A994CF89454FBF1517CF854"/>
          </w:pPr>
          <w:r w:rsidRPr="00914741">
            <w:rPr>
              <w:lang w:bidi="es-ES"/>
            </w:rPr>
            <w:t>SUBTÍTULO DEL INFORME</w:t>
          </w:r>
        </w:p>
      </w:docPartBody>
    </w:docPart>
    <w:docPart>
      <w:docPartPr>
        <w:name w:val="623B0984D4C744C08962C97CFEB1B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F2167-DBF4-47DD-987A-7E3B0803E985}"/>
      </w:docPartPr>
      <w:docPartBody>
        <w:p w:rsidR="00000000" w:rsidRDefault="00044AAF">
          <w:pPr>
            <w:pStyle w:val="623B0984D4C744C08962C97CFEB1BACC"/>
          </w:pPr>
          <w:r w:rsidRPr="00914741">
            <w:rPr>
              <w:lang w:bidi="es-ES"/>
            </w:rPr>
            <w:t>Nombre</w:t>
          </w:r>
        </w:p>
      </w:docPartBody>
    </w:docPart>
    <w:docPart>
      <w:docPartPr>
        <w:name w:val="4170E9D724504F7E86C6132B88EAA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5CFC0-C5C7-4FB0-8A21-2AD1E18D7558}"/>
      </w:docPartPr>
      <w:docPartBody>
        <w:p w:rsidR="00000000" w:rsidRDefault="00044AAF">
          <w:pPr>
            <w:pStyle w:val="4170E9D724504F7E86C6132B88EAAC35"/>
          </w:pPr>
          <w:r w:rsidRPr="00914741">
            <w:rPr>
              <w:lang w:bidi="es-ES"/>
            </w:rPr>
            <w:t>Nombre del curso</w:t>
          </w:r>
        </w:p>
      </w:docPartBody>
    </w:docPart>
    <w:docPart>
      <w:docPartPr>
        <w:name w:val="F9754C0254874FDE818BB11ACCA32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2DC16-1CCB-4F1F-BEAA-EBFB1634FDB2}"/>
      </w:docPartPr>
      <w:docPartBody>
        <w:p w:rsidR="00000000" w:rsidRDefault="00044AAF">
          <w:pPr>
            <w:pStyle w:val="F9754C0254874FDE818BB11ACCA32EAE"/>
          </w:pPr>
          <w:r w:rsidRPr="00914741">
            <w:rPr>
              <w:lang w:bidi="es-ES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AAF"/>
    <w:rsid w:val="0004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934A8A4121E40AEB962E8BB9BA78F02">
    <w:name w:val="F934A8A4121E40AEB962E8BB9BA78F02"/>
  </w:style>
  <w:style w:type="paragraph" w:customStyle="1" w:styleId="8DF276E08A994CF89454FBF1517CF854">
    <w:name w:val="8DF276E08A994CF89454FBF1517CF854"/>
  </w:style>
  <w:style w:type="paragraph" w:customStyle="1" w:styleId="623B0984D4C744C08962C97CFEB1BACC">
    <w:name w:val="623B0984D4C744C08962C97CFEB1BACC"/>
  </w:style>
  <w:style w:type="paragraph" w:customStyle="1" w:styleId="4170E9D724504F7E86C6132B88EAAC35">
    <w:name w:val="4170E9D724504F7E86C6132B88EAAC35"/>
  </w:style>
  <w:style w:type="paragraph" w:customStyle="1" w:styleId="F9754C0254874FDE818BB11ACCA32EAE">
    <w:name w:val="F9754C0254874FDE818BB11ACCA32EAE"/>
  </w:style>
  <w:style w:type="paragraph" w:customStyle="1" w:styleId="CC5327D3DD9A4BB2A96C576342050B1C">
    <w:name w:val="CC5327D3DD9A4BB2A96C576342050B1C"/>
  </w:style>
  <w:style w:type="paragraph" w:customStyle="1" w:styleId="112DFA5231B04358A5AAE4C3721D69CB">
    <w:name w:val="112DFA5231B04358A5AAE4C3721D69CB"/>
  </w:style>
  <w:style w:type="paragraph" w:styleId="Listaconvieta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eastAsia="en-US"/>
    </w:rPr>
  </w:style>
  <w:style w:type="paragraph" w:customStyle="1" w:styleId="3F52D6FAF240426C88C9363B83F276D2">
    <w:name w:val="3F52D6FAF240426C88C9363B83F276D2"/>
  </w:style>
  <w:style w:type="paragraph" w:customStyle="1" w:styleId="3CE258BE2A2943408C85734FE80C9867">
    <w:name w:val="3CE258BE2A2943408C85734FE80C9867"/>
  </w:style>
  <w:style w:type="paragraph" w:customStyle="1" w:styleId="F07083CBF6DD4CFC94AF90E8F7ED8B4B">
    <w:name w:val="F07083CBF6DD4CFC94AF90E8F7ED8B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5F09E-AC68-4ECC-B3E5-47E3BB6FB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 de portada.dotx</Template>
  <TotalTime>12</TotalTime>
  <Pages>3</Pages>
  <Words>170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</dc:creator>
  <cp:keywords/>
  <dc:description/>
  <cp:lastModifiedBy>ANDER</cp:lastModifiedBy>
  <cp:revision>2</cp:revision>
  <dcterms:created xsi:type="dcterms:W3CDTF">2019-05-01T11:57:00Z</dcterms:created>
  <dcterms:modified xsi:type="dcterms:W3CDTF">2019-05-01T12:09:00Z</dcterms:modified>
</cp:coreProperties>
</file>